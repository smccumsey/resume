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40"/>
          <w:szCs w:val="40"/>
        </w:rPr>
        <w:alias w:val="Author"/>
        <w:tag w:val=""/>
        <w:id w:val="1246310863"/>
        <w:placeholder>
          <w:docPart w:val="9B45EDC8956E514ABE3E05DCABCF6AB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2C6ADEB1" w14:textId="77777777" w:rsidR="00BD29AE" w:rsidRPr="00A869BA" w:rsidRDefault="008E099E">
          <w:pPr>
            <w:pStyle w:val="Title"/>
            <w:rPr>
              <w:sz w:val="40"/>
              <w:szCs w:val="40"/>
            </w:rPr>
          </w:pPr>
          <w:r>
            <w:rPr>
              <w:sz w:val="40"/>
              <w:szCs w:val="40"/>
            </w:rPr>
            <w:t>Stephanie McCumsey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BD29AE" w14:paraId="0021F450" w14:textId="77777777" w:rsidTr="00BD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1AEE03F8" w14:textId="77777777" w:rsidR="00BD29AE" w:rsidRDefault="00BD29AE"/>
        </w:tc>
        <w:tc>
          <w:tcPr>
            <w:tcW w:w="4087" w:type="pct"/>
          </w:tcPr>
          <w:p w14:paraId="381B0880" w14:textId="77777777" w:rsidR="00BD29AE" w:rsidRDefault="00BD29AE"/>
        </w:tc>
      </w:tr>
      <w:tr w:rsidR="00A94688" w14:paraId="351C8E6F" w14:textId="77777777" w:rsidTr="00EB2188">
        <w:trPr>
          <w:trHeight w:val="207"/>
        </w:trPr>
        <w:tc>
          <w:tcPr>
            <w:tcW w:w="5000" w:type="pct"/>
            <w:gridSpan w:val="2"/>
          </w:tcPr>
          <w:p w14:paraId="57676863" w14:textId="28827E2D" w:rsidR="00A94688" w:rsidRPr="00EB2188" w:rsidRDefault="00150F7F" w:rsidP="00635471">
            <w:pPr>
              <w:pStyle w:val="ContactInfo"/>
              <w:spacing w:after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 w:rsidR="00766AE0">
              <w:rPr>
                <w:color w:val="000000" w:themeColor="text1"/>
                <w:sz w:val="22"/>
              </w:rPr>
              <w:t xml:space="preserve">tephaniemccumsey.com | </w:t>
            </w:r>
            <w:r w:rsidR="00A94688" w:rsidRPr="00EB2188">
              <w:rPr>
                <w:color w:val="000000" w:themeColor="text1"/>
                <w:sz w:val="22"/>
              </w:rPr>
              <w:t>541-968-3891 | smccumsey@gmail.com</w:t>
            </w:r>
          </w:p>
        </w:tc>
      </w:tr>
    </w:tbl>
    <w:p w14:paraId="68623C8D" w14:textId="77777777" w:rsidR="00BD29AE" w:rsidRDefault="00F45C63" w:rsidP="00635471">
      <w:pPr>
        <w:pStyle w:val="SectionHeading"/>
        <w:spacing w:before="360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BD29AE" w14:paraId="246C7075" w14:textId="77777777" w:rsidTr="00A94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1BB9ED6D" w14:textId="77777777" w:rsidR="00BD29AE" w:rsidRDefault="00BD29AE">
            <w:pPr>
              <w:spacing w:line="240" w:lineRule="auto"/>
            </w:pPr>
          </w:p>
        </w:tc>
        <w:tc>
          <w:tcPr>
            <w:tcW w:w="4087" w:type="pct"/>
          </w:tcPr>
          <w:p w14:paraId="46D64045" w14:textId="77777777" w:rsidR="00BD29AE" w:rsidRDefault="00BD29AE">
            <w:pPr>
              <w:spacing w:line="240" w:lineRule="auto"/>
            </w:pPr>
          </w:p>
        </w:tc>
      </w:tr>
      <w:tr w:rsidR="00A94688" w14:paraId="2DEFD245" w14:textId="77777777" w:rsidTr="00A94688">
        <w:tc>
          <w:tcPr>
            <w:tcW w:w="5000" w:type="pct"/>
            <w:gridSpan w:val="2"/>
          </w:tcPr>
          <w:p w14:paraId="2DC5FFB0" w14:textId="77777777" w:rsidR="00A94688" w:rsidRPr="00EB2188" w:rsidRDefault="00A94688" w:rsidP="00635471">
            <w:pPr>
              <w:pStyle w:val="Subsection"/>
              <w:spacing w:after="40"/>
              <w:rPr>
                <w:rStyle w:val="Emphasis"/>
                <w:color w:val="000000" w:themeColor="text1"/>
                <w:sz w:val="22"/>
              </w:rPr>
            </w:pPr>
            <w:r w:rsidRPr="00EB2188">
              <w:rPr>
                <w:sz w:val="22"/>
              </w:rPr>
              <w:t>Teaching Assistant, </w:t>
            </w:r>
            <w:r w:rsidRPr="00EB2188">
              <w:rPr>
                <w:i/>
                <w:sz w:val="22"/>
              </w:rPr>
              <w:t>Department of Computer Science,</w:t>
            </w:r>
            <w:r w:rsidRPr="00EB2188">
              <w:rPr>
                <w:sz w:val="22"/>
              </w:rPr>
              <w:t xml:space="preserve"> </w:t>
            </w:r>
            <w:r w:rsidRPr="00EB2188">
              <w:rPr>
                <w:rStyle w:val="Emphasis"/>
                <w:color w:val="000000" w:themeColor="text1"/>
                <w:sz w:val="22"/>
              </w:rPr>
              <w:t>University of Oregon</w:t>
            </w:r>
          </w:p>
          <w:p w14:paraId="2281281E" w14:textId="1B298496" w:rsidR="00A94688" w:rsidRPr="00EB2188" w:rsidRDefault="00A94688" w:rsidP="00635471">
            <w:pPr>
              <w:pStyle w:val="Subsection"/>
              <w:spacing w:after="40"/>
              <w:rPr>
                <w:sz w:val="20"/>
              </w:rPr>
            </w:pPr>
            <w:r w:rsidRPr="00EB2188">
              <w:rPr>
                <w:sz w:val="20"/>
              </w:rPr>
              <w:t xml:space="preserve">Eugene, OR, September 2015 </w:t>
            </w:r>
            <w:r w:rsidR="00597E30">
              <w:rPr>
                <w:sz w:val="20"/>
              </w:rPr>
              <w:t>–</w:t>
            </w:r>
            <w:r w:rsidRPr="00EB2188">
              <w:rPr>
                <w:sz w:val="20"/>
              </w:rPr>
              <w:t xml:space="preserve"> </w:t>
            </w:r>
            <w:r w:rsidR="00597E30">
              <w:rPr>
                <w:sz w:val="20"/>
              </w:rPr>
              <w:t>December 2016</w:t>
            </w:r>
            <w:bookmarkStart w:id="0" w:name="_GoBack"/>
            <w:bookmarkEnd w:id="0"/>
          </w:p>
          <w:p w14:paraId="1FEECEFE" w14:textId="234F2D2A" w:rsidR="00A94688" w:rsidRPr="00EB2188" w:rsidRDefault="00A94688" w:rsidP="00635471">
            <w:pPr>
              <w:pStyle w:val="ListBullet"/>
              <w:spacing w:after="40"/>
              <w:rPr>
                <w:sz w:val="20"/>
              </w:rPr>
            </w:pPr>
            <w:r w:rsidRPr="00EB2188">
              <w:rPr>
                <w:sz w:val="20"/>
              </w:rPr>
              <w:t xml:space="preserve">Led weekly discussions to help students complete their python programming exercises (Intro to Programming </w:t>
            </w:r>
            <w:r w:rsidR="00172540" w:rsidRPr="00EB2188">
              <w:rPr>
                <w:sz w:val="20"/>
              </w:rPr>
              <w:t>and Problem Solving, Fall 2016)</w:t>
            </w:r>
          </w:p>
          <w:p w14:paraId="2787A7C3" w14:textId="7835D695" w:rsidR="00A94688" w:rsidRPr="00EB2188" w:rsidRDefault="00A94688" w:rsidP="00635471">
            <w:pPr>
              <w:pStyle w:val="ListBullet"/>
              <w:spacing w:after="40"/>
              <w:rPr>
                <w:sz w:val="20"/>
              </w:rPr>
            </w:pPr>
            <w:r w:rsidRPr="00EB2188">
              <w:rPr>
                <w:sz w:val="20"/>
              </w:rPr>
              <w:t>Implemented distributed algorithms using MQTT messaging protocol that students were given as homework (Sof</w:t>
            </w:r>
            <w:r w:rsidR="00172540" w:rsidRPr="00EB2188">
              <w:rPr>
                <w:sz w:val="20"/>
              </w:rPr>
              <w:t>tware Engineering, Spring 2016)</w:t>
            </w:r>
          </w:p>
          <w:p w14:paraId="1A3BB43E" w14:textId="2A510D01" w:rsidR="00A94688" w:rsidRPr="00EB2188" w:rsidRDefault="00A94688" w:rsidP="00635471">
            <w:pPr>
              <w:pStyle w:val="ListBullet"/>
              <w:spacing w:after="40"/>
              <w:rPr>
                <w:sz w:val="20"/>
              </w:rPr>
            </w:pPr>
            <w:r w:rsidRPr="00EB2188">
              <w:rPr>
                <w:sz w:val="20"/>
              </w:rPr>
              <w:t>Graded problems related to stream processing with Apache Spark (Big Data, Winter 2016)</w:t>
            </w:r>
          </w:p>
          <w:p w14:paraId="7F7E5E2D" w14:textId="447619F9" w:rsidR="00A94688" w:rsidRDefault="00A94688" w:rsidP="001E30B2">
            <w:pPr>
              <w:pStyle w:val="ListBullet"/>
              <w:spacing w:after="40"/>
            </w:pPr>
            <w:r w:rsidRPr="00EB2188">
              <w:rPr>
                <w:sz w:val="20"/>
              </w:rPr>
              <w:t>Engaged with students learning how to program a Raspberry Pi in Python and graded homework assignments (Intro to Data Science, Fall 2015)</w:t>
            </w:r>
          </w:p>
        </w:tc>
      </w:tr>
      <w:sdt>
        <w:sdtPr>
          <w:rPr>
            <w:color w:val="595959" w:themeColor="text1" w:themeTint="A6"/>
            <w:sz w:val="21"/>
          </w:rPr>
          <w:id w:val="-1144189173"/>
          <w15:repeatingSection/>
        </w:sdtPr>
        <w:sdtEndPr>
          <w:rPr>
            <w:sz w:val="20"/>
          </w:rPr>
        </w:sdtEndPr>
        <w:sdtContent>
          <w:sdt>
            <w:sdtPr>
              <w:rPr>
                <w:color w:val="595959" w:themeColor="text1" w:themeTint="A6"/>
                <w:sz w:val="21"/>
              </w:rPr>
              <w:id w:val="-693077924"/>
              <w15:repeatingSectionItem/>
            </w:sdtPr>
            <w:sdtEndPr>
              <w:rPr>
                <w:sz w:val="20"/>
              </w:rPr>
            </w:sdtEndPr>
            <w:sdtContent>
              <w:tr w:rsidR="00A94688" w14:paraId="6841AAFA" w14:textId="77777777" w:rsidTr="00A94688">
                <w:tc>
                  <w:tcPr>
                    <w:tcW w:w="5000" w:type="pct"/>
                    <w:gridSpan w:val="2"/>
                  </w:tcPr>
                  <w:p w14:paraId="2E040B22" w14:textId="48966BC2" w:rsidR="00A94688" w:rsidRPr="00EB2188" w:rsidRDefault="00A94688" w:rsidP="00A94688">
                    <w:pPr>
                      <w:pStyle w:val="Date"/>
                      <w:spacing w:after="40"/>
                      <w:rPr>
                        <w:sz w:val="22"/>
                      </w:rPr>
                    </w:pPr>
                    <w:r w:rsidRPr="00EB2188">
                      <w:rPr>
                        <w:sz w:val="22"/>
                      </w:rPr>
                      <w:t>Summer Intern, </w:t>
                    </w:r>
                    <w:r w:rsidRPr="00EB2188">
                      <w:rPr>
                        <w:i/>
                        <w:sz w:val="22"/>
                      </w:rPr>
                      <w:t>Department of Computer Science,</w:t>
                    </w:r>
                    <w:r w:rsidRPr="00EB2188">
                      <w:rPr>
                        <w:sz w:val="22"/>
                      </w:rPr>
                      <w:t xml:space="preserve"> </w:t>
                    </w:r>
                    <w:r w:rsidRPr="00EB2188">
                      <w:rPr>
                        <w:i/>
                        <w:iCs/>
                        <w:sz w:val="22"/>
                      </w:rPr>
                      <w:t>University of Oregon</w:t>
                    </w:r>
                  </w:p>
                  <w:p w14:paraId="04086F47" w14:textId="1D6268DA" w:rsidR="00A94688" w:rsidRPr="00EB2188" w:rsidRDefault="00A94688" w:rsidP="00635471">
                    <w:pPr>
                      <w:pStyle w:val="Subsection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>Eugene, OR, Summer 2016</w:t>
                    </w:r>
                  </w:p>
                  <w:p w14:paraId="6E1B448C" w14:textId="59FA22DE" w:rsidR="00A94688" w:rsidRPr="00EB2188" w:rsidRDefault="00A94688" w:rsidP="00987DDB">
                    <w:pPr>
                      <w:pStyle w:val="ListBullet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>Developed a website using Django</w:t>
                    </w:r>
                    <w:r w:rsidR="00E818E8" w:rsidRPr="00EB2188">
                      <w:rPr>
                        <w:sz w:val="20"/>
                      </w:rPr>
                      <w:t>, JavaScript, CSS, and HTML</w:t>
                    </w:r>
                    <w:r w:rsidRPr="00EB2188">
                      <w:rPr>
                        <w:sz w:val="20"/>
                      </w:rPr>
                      <w:t xml:space="preserve"> </w:t>
                    </w:r>
                    <w:r w:rsidR="00E818E8" w:rsidRPr="00EB2188">
                      <w:rPr>
                        <w:sz w:val="20"/>
                      </w:rPr>
                      <w:t>for</w:t>
                    </w:r>
                    <w:r w:rsidRPr="00EB2188">
                      <w:rPr>
                        <w:sz w:val="20"/>
                      </w:rPr>
                      <w:t xml:space="preserve"> </w:t>
                    </w:r>
                    <w:r w:rsidR="00E818E8" w:rsidRPr="00EB2188">
                      <w:rPr>
                        <w:sz w:val="20"/>
                      </w:rPr>
                      <w:t>university students learning programming</w:t>
                    </w:r>
                  </w:p>
                  <w:p w14:paraId="6C2BD2C4" w14:textId="34D142C2" w:rsidR="00A94688" w:rsidRDefault="00A94688" w:rsidP="00636DBA">
                    <w:pPr>
                      <w:pStyle w:val="ListBullet"/>
                      <w:spacing w:after="40"/>
                    </w:pPr>
                    <w:r w:rsidRPr="00EB2188">
                      <w:rPr>
                        <w:sz w:val="20"/>
                      </w:rPr>
                      <w:t>Features a discussion board, Google authentication, an automated grader for student code submissions, and utilizing the Django Admin page so the course professor</w:t>
                    </w:r>
                    <w:r w:rsidR="00172540" w:rsidRPr="00EB2188">
                      <w:rPr>
                        <w:sz w:val="20"/>
                      </w:rPr>
                      <w:t xml:space="preserve"> can extend and modify the site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:sz w:val="24"/>
              </w:rPr>
              <w:id w:val="2134597949"/>
              <w15:repeatingSectionItem/>
            </w:sdtPr>
            <w:sdtEndPr>
              <w:rPr>
                <w:sz w:val="21"/>
              </w:rPr>
            </w:sdtEndPr>
            <w:sdtContent>
              <w:tr w:rsidR="00A94688" w14:paraId="554A1F5A" w14:textId="77777777" w:rsidTr="00A94688">
                <w:tc>
                  <w:tcPr>
                    <w:tcW w:w="5000" w:type="pct"/>
                    <w:gridSpan w:val="2"/>
                  </w:tcPr>
                  <w:p w14:paraId="23D3073C" w14:textId="435D7E64" w:rsidR="00A94688" w:rsidRPr="00EB2188" w:rsidRDefault="00A94688" w:rsidP="00A94688">
                    <w:pPr>
                      <w:pStyle w:val="Date"/>
                      <w:spacing w:after="40"/>
                      <w:rPr>
                        <w:sz w:val="22"/>
                      </w:rPr>
                    </w:pPr>
                    <w:r w:rsidRPr="00EB2188">
                      <w:rPr>
                        <w:sz w:val="22"/>
                      </w:rPr>
                      <w:t>Lab Assistant, </w:t>
                    </w:r>
                    <w:r w:rsidRPr="00EB2188">
                      <w:rPr>
                        <w:i/>
                        <w:sz w:val="22"/>
                      </w:rPr>
                      <w:t>Department of Neuroscience,</w:t>
                    </w:r>
                    <w:r w:rsidRPr="00EB2188">
                      <w:rPr>
                        <w:sz w:val="22"/>
                      </w:rPr>
                      <w:t xml:space="preserve"> </w:t>
                    </w:r>
                    <w:r w:rsidRPr="00EB2188">
                      <w:rPr>
                        <w:i/>
                        <w:iCs/>
                        <w:sz w:val="22"/>
                      </w:rPr>
                      <w:t>University of Oregon</w:t>
                    </w:r>
                  </w:p>
                  <w:p w14:paraId="1A11C3ED" w14:textId="68D29FB1" w:rsidR="00A94688" w:rsidRPr="00EB2188" w:rsidRDefault="00A94688" w:rsidP="00635471">
                    <w:pPr>
                      <w:pStyle w:val="Subsection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>Eugene, OR, September 2012 - June 2015</w:t>
                    </w:r>
                  </w:p>
                  <w:p w14:paraId="12897CF3" w14:textId="39FAAD12" w:rsidR="00A94688" w:rsidRPr="00EB2188" w:rsidRDefault="00A94688" w:rsidP="00987DDB">
                    <w:pPr>
                      <w:pStyle w:val="ListBullet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 xml:space="preserve">Designed </w:t>
                    </w:r>
                    <w:r w:rsidR="00E24513" w:rsidRPr="00EB2188">
                      <w:rPr>
                        <w:sz w:val="20"/>
                      </w:rPr>
                      <w:t xml:space="preserve">procedural </w:t>
                    </w:r>
                    <w:r w:rsidRPr="00EB2188">
                      <w:rPr>
                        <w:sz w:val="20"/>
                      </w:rPr>
                      <w:t>experiments and presented my findings at lab meetings</w:t>
                    </w:r>
                    <w:r w:rsidR="00EF2DCE" w:rsidRPr="00EB2188">
                      <w:rPr>
                        <w:sz w:val="20"/>
                      </w:rPr>
                      <w:t xml:space="preserve"> for review</w:t>
                    </w:r>
                  </w:p>
                  <w:p w14:paraId="71C95EE3" w14:textId="36B15331" w:rsidR="00A94688" w:rsidRDefault="00A94688" w:rsidP="007A7A03">
                    <w:pPr>
                      <w:pStyle w:val="ListBullet"/>
                      <w:spacing w:after="40"/>
                    </w:pPr>
                    <w:r w:rsidRPr="00EB2188">
                      <w:rPr>
                        <w:sz w:val="20"/>
                      </w:rPr>
                      <w:t>Maintained lab supplies and resources and aided rese</w:t>
                    </w:r>
                    <w:r w:rsidR="00172540" w:rsidRPr="00EB2188">
                      <w:rPr>
                        <w:sz w:val="20"/>
                      </w:rPr>
                      <w:t>archers with their experiments</w:t>
                    </w:r>
                  </w:p>
                </w:tc>
              </w:tr>
            </w:sdtContent>
          </w:sdt>
          <w:sdt>
            <w:sdtPr>
              <w:rPr>
                <w:color w:val="595959" w:themeColor="text1" w:themeTint="A6"/>
                <w:sz w:val="21"/>
              </w:rPr>
              <w:id w:val="488838485"/>
              <w15:repeatingSectionItem/>
            </w:sdtPr>
            <w:sdtEndPr>
              <w:rPr>
                <w:sz w:val="20"/>
              </w:rPr>
            </w:sdtEndPr>
            <w:sdtContent>
              <w:tr w:rsidR="00A94688" w14:paraId="630CE895" w14:textId="77777777" w:rsidTr="00A94688">
                <w:tc>
                  <w:tcPr>
                    <w:tcW w:w="5000" w:type="pct"/>
                    <w:gridSpan w:val="2"/>
                  </w:tcPr>
                  <w:p w14:paraId="613CC55F" w14:textId="0AFD1ADF" w:rsidR="00A94688" w:rsidRPr="00EB2188" w:rsidRDefault="00A94688" w:rsidP="00A94688">
                    <w:pPr>
                      <w:pStyle w:val="Date"/>
                      <w:spacing w:after="40"/>
                      <w:rPr>
                        <w:rStyle w:val="Emphasis"/>
                        <w:color w:val="000000" w:themeColor="text1"/>
                        <w:sz w:val="22"/>
                      </w:rPr>
                    </w:pPr>
                    <w:r w:rsidRPr="00EB2188">
                      <w:rPr>
                        <w:sz w:val="22"/>
                      </w:rPr>
                      <w:t>Undergraduate Research Fellow, </w:t>
                    </w:r>
                    <w:r w:rsidRPr="00EB2188">
                      <w:rPr>
                        <w:i/>
                        <w:sz w:val="22"/>
                      </w:rPr>
                      <w:t>Howard Hughes Medical Institute</w:t>
                    </w:r>
                    <w:r w:rsidRPr="00EB2188">
                      <w:rPr>
                        <w:sz w:val="22"/>
                      </w:rPr>
                      <w:t xml:space="preserve"> </w:t>
                    </w:r>
                    <w:r w:rsidRPr="00EB2188">
                      <w:rPr>
                        <w:rStyle w:val="Emphasis"/>
                        <w:color w:val="000000" w:themeColor="text1"/>
                        <w:sz w:val="22"/>
                      </w:rPr>
                      <w:t>Janelia Research Campus</w:t>
                    </w:r>
                  </w:p>
                  <w:p w14:paraId="214920FE" w14:textId="527F4E6D" w:rsidR="00A94688" w:rsidRPr="00EB2188" w:rsidRDefault="00A94688" w:rsidP="00A94688">
                    <w:pPr>
                      <w:rPr>
                        <w:color w:val="000000" w:themeColor="text1"/>
                        <w:sz w:val="20"/>
                      </w:rPr>
                    </w:pPr>
                    <w:r w:rsidRPr="00EB2188">
                      <w:rPr>
                        <w:color w:val="000000" w:themeColor="text1"/>
                        <w:sz w:val="20"/>
                      </w:rPr>
                      <w:t>Ashburn, VA, Summer 2014 and Summer 2015</w:t>
                    </w:r>
                  </w:p>
                  <w:p w14:paraId="7EE6166D" w14:textId="3583FA03" w:rsidR="00A94688" w:rsidRPr="00EB2188" w:rsidRDefault="00A94688" w:rsidP="00987DDB">
                    <w:pPr>
                      <w:pStyle w:val="ListBullet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 xml:space="preserve">Adapted an existing machine learning algorithm to optimize for locating and tracking fluorescing muscles in </w:t>
                    </w:r>
                    <w:r w:rsidRPr="00EB2188">
                      <w:rPr>
                        <w:i/>
                        <w:sz w:val="20"/>
                      </w:rPr>
                      <w:t>D. melanogaster</w:t>
                    </w:r>
                    <w:r w:rsidR="00172540" w:rsidRPr="00EB2188">
                      <w:rPr>
                        <w:sz w:val="20"/>
                      </w:rPr>
                      <w:t xml:space="preserve"> larvae</w:t>
                    </w:r>
                  </w:p>
                  <w:p w14:paraId="2EE35A53" w14:textId="703FF8EA" w:rsidR="00A94688" w:rsidRDefault="00A94688" w:rsidP="001E30B2">
                    <w:pPr>
                      <w:pStyle w:val="ListBullet"/>
                      <w:spacing w:after="40"/>
                    </w:pPr>
                    <w:r w:rsidRPr="00EB2188">
                      <w:rPr>
                        <w:sz w:val="20"/>
                      </w:rPr>
                      <w:t xml:space="preserve">Participated in weekly journal clubs, presented my research orally and at a poster session </w:t>
                    </w:r>
                  </w:p>
                </w:tc>
              </w:tr>
            </w:sdtContent>
          </w:sdt>
        </w:sdtContent>
      </w:sdt>
    </w:tbl>
    <w:p w14:paraId="3D6F6498" w14:textId="77777777" w:rsidR="006728E0" w:rsidRDefault="006728E0" w:rsidP="006728E0">
      <w:pPr>
        <w:pStyle w:val="SectionHeading"/>
        <w:spacing w:before="360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6728E0" w14:paraId="6A3D50DC" w14:textId="77777777" w:rsidTr="00671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7572E1B9" w14:textId="77777777" w:rsidR="006728E0" w:rsidRDefault="006728E0" w:rsidP="006713B7">
            <w:pPr>
              <w:spacing w:line="240" w:lineRule="auto"/>
            </w:pPr>
          </w:p>
        </w:tc>
        <w:tc>
          <w:tcPr>
            <w:tcW w:w="4087" w:type="pct"/>
          </w:tcPr>
          <w:p w14:paraId="534A737C" w14:textId="77777777" w:rsidR="006728E0" w:rsidRDefault="006728E0" w:rsidP="006713B7">
            <w:pPr>
              <w:spacing w:line="240" w:lineRule="auto"/>
            </w:pPr>
          </w:p>
        </w:tc>
      </w:tr>
      <w:tr w:rsidR="006728E0" w14:paraId="6CE26A07" w14:textId="77777777" w:rsidTr="006713B7">
        <w:trPr>
          <w:trHeight w:val="189"/>
        </w:trPr>
        <w:tc>
          <w:tcPr>
            <w:tcW w:w="5000" w:type="pct"/>
            <w:gridSpan w:val="2"/>
          </w:tcPr>
          <w:p w14:paraId="270E5BBF" w14:textId="33E66EE8" w:rsidR="006728E0" w:rsidRPr="00EB2188" w:rsidRDefault="006728E0" w:rsidP="00FC2987">
            <w:pPr>
              <w:pStyle w:val="Subsection"/>
              <w:spacing w:after="0"/>
              <w:rPr>
                <w:i/>
                <w:iCs/>
                <w:sz w:val="20"/>
              </w:rPr>
            </w:pPr>
            <w:r w:rsidRPr="00EB2188">
              <w:rPr>
                <w:sz w:val="20"/>
              </w:rPr>
              <w:t>B.S. in Computer Science (minor in Mathematics), </w:t>
            </w:r>
            <w:r w:rsidRPr="00EB2188">
              <w:rPr>
                <w:rStyle w:val="Emphasis"/>
                <w:color w:val="000000" w:themeColor="text1"/>
                <w:sz w:val="20"/>
              </w:rPr>
              <w:t>University of Oregon 2016</w:t>
            </w:r>
          </w:p>
        </w:tc>
      </w:tr>
    </w:tbl>
    <w:p w14:paraId="450A7EDC" w14:textId="77777777" w:rsidR="006728E0" w:rsidRDefault="006728E0" w:rsidP="006728E0">
      <w:pPr>
        <w:pStyle w:val="SectionHeading"/>
        <w:spacing w:before="360"/>
      </w:pPr>
      <w:r>
        <w:t>Computer 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6728E0" w14:paraId="3D683C3C" w14:textId="77777777" w:rsidTr="00671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3EB1A28D" w14:textId="77777777" w:rsidR="006728E0" w:rsidRDefault="006728E0" w:rsidP="006713B7"/>
        </w:tc>
        <w:tc>
          <w:tcPr>
            <w:tcW w:w="4087" w:type="pct"/>
          </w:tcPr>
          <w:p w14:paraId="3FB5D2E4" w14:textId="77777777" w:rsidR="006728E0" w:rsidRDefault="006728E0" w:rsidP="006713B7"/>
        </w:tc>
      </w:tr>
      <w:sdt>
        <w:sdtPr>
          <w:rPr>
            <w:color w:val="595959" w:themeColor="text1" w:themeTint="A6"/>
            <w:sz w:val="20"/>
          </w:rPr>
          <w:id w:val="1857463929"/>
          <w15:repeatingSection/>
        </w:sdtPr>
        <w:sdtEndPr/>
        <w:sdtContent>
          <w:sdt>
            <w:sdtPr>
              <w:rPr>
                <w:color w:val="595959" w:themeColor="text1" w:themeTint="A6"/>
                <w:sz w:val="20"/>
              </w:rPr>
              <w:id w:val="2011181661"/>
              <w15:repeatingSectionItem/>
            </w:sdtPr>
            <w:sdtEndPr/>
            <w:sdtContent>
              <w:tr w:rsidR="006728E0" w14:paraId="47D400F3" w14:textId="77777777" w:rsidTr="006713B7">
                <w:trPr>
                  <w:trHeight w:val="1232"/>
                </w:trPr>
                <w:tc>
                  <w:tcPr>
                    <w:tcW w:w="5000" w:type="pct"/>
                    <w:gridSpan w:val="2"/>
                  </w:tcPr>
                  <w:p w14:paraId="62DBA79B" w14:textId="77777777" w:rsidR="006728E0" w:rsidRPr="00EB2188" w:rsidRDefault="006728E0" w:rsidP="006713B7">
                    <w:pPr>
                      <w:pStyle w:val="Subsection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>Languages</w:t>
                    </w:r>
                  </w:p>
                  <w:p w14:paraId="1FB9CF09" w14:textId="6086DD51" w:rsidR="006728E0" w:rsidRPr="00EB2188" w:rsidRDefault="006728E0" w:rsidP="006713B7">
                    <w:pPr>
                      <w:pStyle w:val="ListBullet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>Python, JavaScript, HTML, CSS, MATLAB</w:t>
                    </w:r>
                    <w:r w:rsidR="00AD4D25" w:rsidRPr="00EB2188">
                      <w:rPr>
                        <w:sz w:val="20"/>
                      </w:rPr>
                      <w:t>, C</w:t>
                    </w:r>
                  </w:p>
                  <w:p w14:paraId="36484B0F" w14:textId="77777777" w:rsidR="006728E0" w:rsidRPr="00EB2188" w:rsidRDefault="006728E0" w:rsidP="006713B7">
                    <w:pPr>
                      <w:pStyle w:val="ListBullet"/>
                      <w:numPr>
                        <w:ilvl w:val="0"/>
                        <w:numId w:val="0"/>
                      </w:numPr>
                      <w:spacing w:after="40"/>
                      <w:ind w:left="101" w:hanging="101"/>
                      <w:rPr>
                        <w:sz w:val="20"/>
                      </w:rPr>
                    </w:pPr>
                  </w:p>
                  <w:p w14:paraId="0E746089" w14:textId="77777777" w:rsidR="006728E0" w:rsidRPr="00EB2188" w:rsidRDefault="006728E0" w:rsidP="006713B7">
                    <w:pPr>
                      <w:pStyle w:val="Subsection"/>
                      <w:spacing w:after="40"/>
                      <w:rPr>
                        <w:sz w:val="20"/>
                      </w:rPr>
                    </w:pPr>
                    <w:r w:rsidRPr="00EB2188">
                      <w:rPr>
                        <w:sz w:val="20"/>
                      </w:rPr>
                      <w:t>Software/Frameworks/Libraries</w:t>
                    </w:r>
                  </w:p>
                  <w:p w14:paraId="21A81255" w14:textId="77777777" w:rsidR="006728E0" w:rsidRDefault="006728E0" w:rsidP="006713B7">
                    <w:pPr>
                      <w:pStyle w:val="ListBullet"/>
                      <w:spacing w:after="40"/>
                    </w:pPr>
                    <w:r w:rsidRPr="00EB2188">
                      <w:rPr>
                        <w:sz w:val="20"/>
                      </w:rPr>
                      <w:t>Django, Apache Spark, OpenMP</w:t>
                    </w:r>
                  </w:p>
                </w:tc>
              </w:tr>
            </w:sdtContent>
          </w:sdt>
        </w:sdtContent>
      </w:sdt>
    </w:tbl>
    <w:p w14:paraId="01439272" w14:textId="77777777" w:rsidR="00BD29AE" w:rsidRDefault="00BD29AE" w:rsidP="00DE75B8">
      <w:pPr>
        <w:pStyle w:val="SectionHeading"/>
      </w:pPr>
    </w:p>
    <w:sectPr w:rsidR="00BD29AE">
      <w:footerReference w:type="defaul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90D3E" w14:textId="77777777" w:rsidR="00920B25" w:rsidRDefault="00920B25">
      <w:pPr>
        <w:spacing w:after="0"/>
      </w:pPr>
      <w:r>
        <w:separator/>
      </w:r>
    </w:p>
    <w:p w14:paraId="31CDEAED" w14:textId="77777777" w:rsidR="00920B25" w:rsidRDefault="00920B25"/>
  </w:endnote>
  <w:endnote w:type="continuationSeparator" w:id="0">
    <w:p w14:paraId="5E10E21A" w14:textId="77777777" w:rsidR="00920B25" w:rsidRDefault="00920B25">
      <w:pPr>
        <w:spacing w:after="0"/>
      </w:pPr>
      <w:r>
        <w:continuationSeparator/>
      </w:r>
    </w:p>
    <w:p w14:paraId="48BEEB1E" w14:textId="77777777" w:rsidR="00920B25" w:rsidRDefault="00920B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B5B31" w14:textId="77777777" w:rsidR="00BD29AE" w:rsidRDefault="00F45C6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EB2188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29ADB" w14:textId="77777777" w:rsidR="00920B25" w:rsidRDefault="00920B25">
      <w:pPr>
        <w:spacing w:after="0"/>
      </w:pPr>
      <w:r>
        <w:separator/>
      </w:r>
    </w:p>
    <w:p w14:paraId="470B9E8F" w14:textId="77777777" w:rsidR="00920B25" w:rsidRDefault="00920B25"/>
  </w:footnote>
  <w:footnote w:type="continuationSeparator" w:id="0">
    <w:p w14:paraId="4B864933" w14:textId="77777777" w:rsidR="00920B25" w:rsidRDefault="00920B25">
      <w:pPr>
        <w:spacing w:after="0"/>
      </w:pPr>
      <w:r>
        <w:continuationSeparator/>
      </w:r>
    </w:p>
    <w:p w14:paraId="79B30EAD" w14:textId="77777777" w:rsidR="00920B25" w:rsidRDefault="00920B2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5721C0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5B"/>
    <w:rsid w:val="000073B7"/>
    <w:rsid w:val="0003100B"/>
    <w:rsid w:val="000A24F7"/>
    <w:rsid w:val="000A7C3A"/>
    <w:rsid w:val="000E1C4F"/>
    <w:rsid w:val="000F5CDB"/>
    <w:rsid w:val="00150F7F"/>
    <w:rsid w:val="00156109"/>
    <w:rsid w:val="00172540"/>
    <w:rsid w:val="001E30B2"/>
    <w:rsid w:val="00227F5B"/>
    <w:rsid w:val="002B09CC"/>
    <w:rsid w:val="003315AF"/>
    <w:rsid w:val="00345C79"/>
    <w:rsid w:val="003B7C17"/>
    <w:rsid w:val="003C7937"/>
    <w:rsid w:val="004066C5"/>
    <w:rsid w:val="00480BFB"/>
    <w:rsid w:val="004F428B"/>
    <w:rsid w:val="00541FAA"/>
    <w:rsid w:val="00552420"/>
    <w:rsid w:val="00597E30"/>
    <w:rsid w:val="005D1629"/>
    <w:rsid w:val="00600863"/>
    <w:rsid w:val="00635471"/>
    <w:rsid w:val="00636DBA"/>
    <w:rsid w:val="006728E0"/>
    <w:rsid w:val="00677B00"/>
    <w:rsid w:val="0072444C"/>
    <w:rsid w:val="00766AE0"/>
    <w:rsid w:val="007A7A03"/>
    <w:rsid w:val="007B3E5B"/>
    <w:rsid w:val="00804967"/>
    <w:rsid w:val="008462AC"/>
    <w:rsid w:val="008D7A99"/>
    <w:rsid w:val="008E099E"/>
    <w:rsid w:val="008F403A"/>
    <w:rsid w:val="00920B25"/>
    <w:rsid w:val="009526BE"/>
    <w:rsid w:val="00962A6E"/>
    <w:rsid w:val="00987DDB"/>
    <w:rsid w:val="009A4C28"/>
    <w:rsid w:val="009E0282"/>
    <w:rsid w:val="009F693A"/>
    <w:rsid w:val="00A01F3D"/>
    <w:rsid w:val="00A11749"/>
    <w:rsid w:val="00A63EC9"/>
    <w:rsid w:val="00A869BA"/>
    <w:rsid w:val="00A94688"/>
    <w:rsid w:val="00AA05D0"/>
    <w:rsid w:val="00AB3987"/>
    <w:rsid w:val="00AD4D25"/>
    <w:rsid w:val="00AE3878"/>
    <w:rsid w:val="00AE6AB1"/>
    <w:rsid w:val="00BD29AE"/>
    <w:rsid w:val="00BF5EA7"/>
    <w:rsid w:val="00C27FE5"/>
    <w:rsid w:val="00C81A86"/>
    <w:rsid w:val="00CA7C56"/>
    <w:rsid w:val="00CC1EB0"/>
    <w:rsid w:val="00CD6BCE"/>
    <w:rsid w:val="00D07646"/>
    <w:rsid w:val="00D239AC"/>
    <w:rsid w:val="00D368AE"/>
    <w:rsid w:val="00D701F1"/>
    <w:rsid w:val="00DA5BDC"/>
    <w:rsid w:val="00DE75B8"/>
    <w:rsid w:val="00E24513"/>
    <w:rsid w:val="00E818E8"/>
    <w:rsid w:val="00E907E0"/>
    <w:rsid w:val="00EA5A55"/>
    <w:rsid w:val="00EB2188"/>
    <w:rsid w:val="00EF2DCE"/>
    <w:rsid w:val="00F03FB3"/>
    <w:rsid w:val="00F45C63"/>
    <w:rsid w:val="00F74BC5"/>
    <w:rsid w:val="00F84940"/>
    <w:rsid w:val="00FA510D"/>
    <w:rsid w:val="00FC2987"/>
    <w:rsid w:val="00FD501D"/>
    <w:rsid w:val="00FE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2C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24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meo/Library/Containers/com.microsoft.Word/Data/Library/Caches/1033/TM02919464/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45EDC8956E514ABE3E05DCABCF6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DDF96-5861-564E-86BA-48A95BF17DE4}"/>
      </w:docPartPr>
      <w:docPartBody>
        <w:p w:rsidR="002D5B11" w:rsidRDefault="002D5B11">
          <w:pPr>
            <w:pStyle w:val="9B45EDC8956E514ABE3E05DCABCF6AB9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55"/>
    <w:rsid w:val="000720D1"/>
    <w:rsid w:val="00072155"/>
    <w:rsid w:val="0020593B"/>
    <w:rsid w:val="002D5B11"/>
    <w:rsid w:val="00427CF1"/>
    <w:rsid w:val="004D6A04"/>
    <w:rsid w:val="00583678"/>
    <w:rsid w:val="009C455A"/>
    <w:rsid w:val="009F240C"/>
    <w:rsid w:val="00C54BF3"/>
    <w:rsid w:val="00CD79A6"/>
    <w:rsid w:val="00D2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45EDC8956E514ABE3E05DCABCF6AB9">
    <w:name w:val="9B45EDC8956E514ABE3E05DCABCF6AB9"/>
  </w:style>
  <w:style w:type="paragraph" w:customStyle="1" w:styleId="066A88CFE456FF4682C7EB21C266AA4D">
    <w:name w:val="066A88CFE456FF4682C7EB21C266AA4D"/>
  </w:style>
  <w:style w:type="paragraph" w:customStyle="1" w:styleId="442B6235FA0EA248B7D80FD648D9078E">
    <w:name w:val="442B6235FA0EA248B7D80FD648D9078E"/>
  </w:style>
  <w:style w:type="paragraph" w:customStyle="1" w:styleId="2210D2121D8245459E0873E58A671133">
    <w:name w:val="2210D2121D8245459E0873E58A671133"/>
  </w:style>
  <w:style w:type="paragraph" w:customStyle="1" w:styleId="0BB77D513B006141B465E0FA3AE9F380">
    <w:name w:val="0BB77D513B006141B465E0FA3AE9F380"/>
  </w:style>
  <w:style w:type="paragraph" w:customStyle="1" w:styleId="FF3DB3C19D8BDA498F1E89ED662106F1">
    <w:name w:val="FF3DB3C19D8BDA498F1E89ED662106F1"/>
  </w:style>
  <w:style w:type="character" w:styleId="PlaceholderText">
    <w:name w:val="Placeholder Text"/>
    <w:basedOn w:val="DefaultParagraphFont"/>
    <w:uiPriority w:val="99"/>
    <w:semiHidden/>
    <w:rsid w:val="00583678"/>
    <w:rPr>
      <w:color w:val="808080"/>
    </w:rPr>
  </w:style>
  <w:style w:type="paragraph" w:customStyle="1" w:styleId="C79E6CA3D93A314EA0FB7DF6C0E9835D">
    <w:name w:val="C79E6CA3D93A314EA0FB7DF6C0E9835D"/>
  </w:style>
  <w:style w:type="paragraph" w:customStyle="1" w:styleId="05BBDEDF7CC41248A42F225B4B2DB413">
    <w:name w:val="05BBDEDF7CC41248A42F225B4B2DB413"/>
  </w:style>
  <w:style w:type="paragraph" w:customStyle="1" w:styleId="6FFA501032E6C140AFB5620D1CEE6415">
    <w:name w:val="6FFA501032E6C140AFB5620D1CEE6415"/>
  </w:style>
  <w:style w:type="paragraph" w:customStyle="1" w:styleId="C0F83016E7722C42AAEFCA0AB7C53CAA">
    <w:name w:val="C0F83016E7722C42AAEFCA0AB7C53CAA"/>
  </w:style>
  <w:style w:type="character" w:styleId="Emphasis">
    <w:name w:val="Emphasis"/>
    <w:basedOn w:val="DefaultParagraphFont"/>
    <w:uiPriority w:val="2"/>
    <w:unhideWhenUsed/>
    <w:qFormat/>
    <w:rsid w:val="00072155"/>
    <w:rPr>
      <w:i/>
      <w:iCs/>
      <w:color w:val="404040" w:themeColor="text1" w:themeTint="BF"/>
    </w:rPr>
  </w:style>
  <w:style w:type="paragraph" w:customStyle="1" w:styleId="15A80640E991F446858BFE7E5DB70BA3">
    <w:name w:val="15A80640E991F446858BFE7E5DB70BA3"/>
  </w:style>
  <w:style w:type="paragraph" w:customStyle="1" w:styleId="25CCB7812D95044FB67EADB4048C944A">
    <w:name w:val="25CCB7812D95044FB67EADB4048C944A"/>
  </w:style>
  <w:style w:type="paragraph" w:customStyle="1" w:styleId="D8EA7BE019CFA64C80AE9844DC8428C1">
    <w:name w:val="D8EA7BE019CFA64C80AE9844DC8428C1"/>
  </w:style>
  <w:style w:type="paragraph" w:customStyle="1" w:styleId="16ACF3A4B0D114418C0DAF769F4EB849">
    <w:name w:val="16ACF3A4B0D114418C0DAF769F4EB849"/>
  </w:style>
  <w:style w:type="paragraph" w:customStyle="1" w:styleId="65D4EF2DC6F86E429034AF280152D3CD">
    <w:name w:val="65D4EF2DC6F86E429034AF280152D3CD"/>
    <w:rsid w:val="00072155"/>
  </w:style>
  <w:style w:type="paragraph" w:customStyle="1" w:styleId="1FE1C561F3ECDC4E8EED66E8C39C0679">
    <w:name w:val="1FE1C561F3ECDC4E8EED66E8C39C0679"/>
    <w:rsid w:val="00072155"/>
  </w:style>
  <w:style w:type="paragraph" w:customStyle="1" w:styleId="14D51825D634D74B8661BA464424BAD8">
    <w:name w:val="14D51825D634D74B8661BA464424BAD8"/>
    <w:rsid w:val="00072155"/>
  </w:style>
  <w:style w:type="paragraph" w:customStyle="1" w:styleId="012E962F03B5C9458D4304644372F689">
    <w:name w:val="012E962F03B5C9458D4304644372F689"/>
    <w:rsid w:val="00072155"/>
  </w:style>
  <w:style w:type="paragraph" w:customStyle="1" w:styleId="508EC4D720A74D40A9DB297FAE2EF371">
    <w:name w:val="508EC4D720A74D40A9DB297FAE2EF371"/>
    <w:rsid w:val="00072155"/>
  </w:style>
  <w:style w:type="paragraph" w:customStyle="1" w:styleId="BE57C0DEA9BF4144ACF68F8E45FB4783">
    <w:name w:val="BE57C0DEA9BF4144ACF68F8E45FB4783"/>
    <w:rsid w:val="00072155"/>
  </w:style>
  <w:style w:type="paragraph" w:customStyle="1" w:styleId="73EDD5E42AAE8A409080356D52BBFBD6">
    <w:name w:val="73EDD5E42AAE8A409080356D52BBFBD6"/>
    <w:rsid w:val="00072155"/>
  </w:style>
  <w:style w:type="paragraph" w:customStyle="1" w:styleId="C8D5912FEC7CD54798C5B08D1EFB6343">
    <w:name w:val="C8D5912FEC7CD54798C5B08D1EFB6343"/>
    <w:rsid w:val="00072155"/>
  </w:style>
  <w:style w:type="paragraph" w:customStyle="1" w:styleId="76A4C5E68443114D944910C68C31E0FB">
    <w:name w:val="76A4C5E68443114D944910C68C31E0FB"/>
    <w:rsid w:val="00072155"/>
  </w:style>
  <w:style w:type="paragraph" w:customStyle="1" w:styleId="8BFA7C6A7F1DD940944357FA9265F5A9">
    <w:name w:val="8BFA7C6A7F1DD940944357FA9265F5A9"/>
    <w:rsid w:val="00072155"/>
  </w:style>
  <w:style w:type="paragraph" w:customStyle="1" w:styleId="1AD70A59D98F7D41A692DE0AFDD831DF">
    <w:name w:val="1AD70A59D98F7D41A692DE0AFDD831DF"/>
    <w:rsid w:val="00072155"/>
  </w:style>
  <w:style w:type="paragraph" w:customStyle="1" w:styleId="FEEACF1EE5F5F44ABCE9B6439CE7348A">
    <w:name w:val="FEEACF1EE5F5F44ABCE9B6439CE7348A"/>
    <w:rsid w:val="00072155"/>
  </w:style>
  <w:style w:type="paragraph" w:customStyle="1" w:styleId="76ED94DA65E7FF43BC56E3863F5EDD32">
    <w:name w:val="76ED94DA65E7FF43BC56E3863F5EDD32"/>
    <w:rsid w:val="00072155"/>
  </w:style>
  <w:style w:type="paragraph" w:customStyle="1" w:styleId="127FD02737FA12469ACCC9B25CD61BCD">
    <w:name w:val="127FD02737FA12469ACCC9B25CD61BCD"/>
    <w:rsid w:val="00072155"/>
  </w:style>
  <w:style w:type="paragraph" w:customStyle="1" w:styleId="6B5772EAF4C59B4AAE4C994CF415E1EE">
    <w:name w:val="6B5772EAF4C59B4AAE4C994CF415E1EE"/>
    <w:rsid w:val="00072155"/>
  </w:style>
  <w:style w:type="paragraph" w:customStyle="1" w:styleId="240E1BFFAE426E4F82521FD26ED56EA8">
    <w:name w:val="240E1BFFAE426E4F82521FD26ED56EA8"/>
    <w:rsid w:val="00072155"/>
  </w:style>
  <w:style w:type="paragraph" w:customStyle="1" w:styleId="3746B0642B6F54418A5E5BAA63A56946">
    <w:name w:val="3746B0642B6F54418A5E5BAA63A56946"/>
    <w:rsid w:val="00072155"/>
  </w:style>
  <w:style w:type="paragraph" w:customStyle="1" w:styleId="1F1ABA15199AF3458A67345A5AE712C0">
    <w:name w:val="1F1ABA15199AF3458A67345A5AE712C0"/>
    <w:rsid w:val="00072155"/>
  </w:style>
  <w:style w:type="paragraph" w:customStyle="1" w:styleId="590516E4DA0E9D4AA1E8F465A722A811">
    <w:name w:val="590516E4DA0E9D4AA1E8F465A722A811"/>
    <w:rsid w:val="00072155"/>
  </w:style>
  <w:style w:type="paragraph" w:customStyle="1" w:styleId="F3FDEE9849F5F148B1527B75E80DCA39">
    <w:name w:val="F3FDEE9849F5F148B1527B75E80DCA39"/>
    <w:rsid w:val="00C54BF3"/>
  </w:style>
  <w:style w:type="paragraph" w:customStyle="1" w:styleId="DC7752345193D6479C7805D84E2AC9E6">
    <w:name w:val="DC7752345193D6479C7805D84E2AC9E6"/>
    <w:rsid w:val="00C54BF3"/>
  </w:style>
  <w:style w:type="paragraph" w:customStyle="1" w:styleId="7CBDA4F6B026A948BB35D4187EE260EB">
    <w:name w:val="7CBDA4F6B026A948BB35D4187EE260EB"/>
    <w:rsid w:val="00C54BF3"/>
  </w:style>
  <w:style w:type="paragraph" w:customStyle="1" w:styleId="9B2D48C43F71F54BB0BB77F1020C7FA4">
    <w:name w:val="9B2D48C43F71F54BB0BB77F1020C7FA4"/>
    <w:rsid w:val="00C54BF3"/>
  </w:style>
  <w:style w:type="paragraph" w:customStyle="1" w:styleId="59DD223B6E6D014E85FD278C93A9A0FC">
    <w:name w:val="59DD223B6E6D014E85FD278C93A9A0FC"/>
    <w:rsid w:val="00C54BF3"/>
  </w:style>
  <w:style w:type="paragraph" w:customStyle="1" w:styleId="29F47C07138F7046BC2FEEC20D190EF1">
    <w:name w:val="29F47C07138F7046BC2FEEC20D190EF1"/>
    <w:rsid w:val="005836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Enter your personal information, job skills and job history into this resume template to create a professional-looking resume and make a good impression.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842289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2012-06-12T09:51:00+00:00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1579411</Value>
    </PublishStatusLookup>
    <APAuthor xmlns="4873beb7-5857-4685-be1f-d57550cc96cc">
      <UserInfo>
        <DisplayName>REDMOND\v-alekha</DisplayName>
        <AccountId>2912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Templates_Release15</TermName>
          <TermId xmlns="http://schemas.microsoft.com/office/infopath/2007/PartnerControls">b1fd5811-3f3d-4639-b3ad-a29d0050f2f8</TermId>
        </TermInfo>
      </Terms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TP102919463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 15</TermName>
          <TermId xmlns="http://schemas.microsoft.com/office/infopath/2007/PartnerControls">23429aea-cf88-4627-a4f4-d1db26527ca3</TermId>
        </TermInfo>
      </Terms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3C91EB2D-6853-43FD-9104-FD69C4791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DD81EE-E5A7-DD4D-8CD2-23A5A2060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6</TotalTime>
  <Pages>1</Pages>
  <Words>293</Words>
  <Characters>1671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McCumsey</dc:creator>
  <cp:keywords/>
  <dc:description/>
  <cp:lastModifiedBy>Stephanie McCumsey</cp:lastModifiedBy>
  <cp:revision>6</cp:revision>
  <cp:lastPrinted>2016-11-30T23:27:00Z</cp:lastPrinted>
  <dcterms:created xsi:type="dcterms:W3CDTF">2016-12-13T17:02:00Z</dcterms:created>
  <dcterms:modified xsi:type="dcterms:W3CDTF">2016-12-30T16:42:00Z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